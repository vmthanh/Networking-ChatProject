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FA2763" w:rsidRDefault="00B41114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1929384"/>
                    <wp:effectExtent l="0" t="0" r="0" b="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1929384"/>
                              <a:chOff x="0" y="0"/>
                              <a:chExt cx="3657600" cy="1925122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694884"/>
                                <a:ext cx="3657600" cy="12302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2763" w:rsidRDefault="005D31DC">
                                  <w:pPr>
                                    <w:pStyle w:val="ContactInfo"/>
                                  </w:pPr>
                                  <w:sdt>
                                    <w:sdtPr>
                                      <w:alias w:val="Name"/>
                                      <w:tag w:val=""/>
                                      <w:id w:val="805127967"/>
                                      <w:placeholder>
                                        <w:docPart w:val="11FF16520BCD4FDDAD2844E0DD8BCDBB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C5DC2">
                                        <w:t xml:space="preserve">Minh Thanh </w:t>
                                      </w:r>
                                      <w:proofErr w:type="gramStart"/>
                                      <w:r w:rsidR="002C5DC2">
                                        <w:t>Vo</w:t>
                                      </w:r>
                                      <w:proofErr w:type="gramEnd"/>
                                      <w:r w:rsidR="002C5DC2">
                                        <w:t xml:space="preserve"> - 1251040</w:t>
                                      </w:r>
                                    </w:sdtContent>
                                  </w:sdt>
                                  <w:r w:rsidR="00B41114">
                                    <w:br/>
                                  </w:r>
                                  <w:sdt>
                                    <w:sdtPr>
                                      <w:alias w:val="Course Title"/>
                                      <w:tag w:val=""/>
                                      <w:id w:val="-851186849"/>
                                      <w:placeholder>
                                        <w:docPart w:val="865B9381065D4B968F733393A1D2EDD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D385E">
                                        <w:t>Nguyen Ba Tuan Vu - 1251057</w:t>
                                      </w:r>
                                    </w:sdtContent>
                                  </w:sdt>
                                  <w:r w:rsidR="00B41114"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Oval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2763" w:rsidRDefault="00B41114">
                                  <w:pPr>
                                    <w:pStyle w:val="BodyText"/>
                                  </w:pPr>
                                  <w:r>
                                    <w:t>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36.8pt;margin-top:0;width:4in;height:151.9pt;z-index:251666432;mso-position-horizontal:right;mso-position-horizontal-relative:page;mso-position-vertical:bottom;mso-position-vertical-relative:page;mso-height-relative:margin" coordsize="36576,19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position:absolute;top:6948;width:36576;height:1230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FA2763" w:rsidRDefault="005D31DC">
                            <w:pPr>
                              <w:pStyle w:val="ContactInfo"/>
                            </w:pPr>
                            <w:sdt>
                              <w:sdtPr>
                                <w:alias w:val="Name"/>
                                <w:tag w:val=""/>
                                <w:id w:val="805127967"/>
                                <w:placeholder>
                                  <w:docPart w:val="11FF16520BCD4FDDAD2844E0DD8BCDB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C5DC2">
                                  <w:t xml:space="preserve">Minh Thanh </w:t>
                                </w:r>
                                <w:proofErr w:type="gramStart"/>
                                <w:r w:rsidR="002C5DC2">
                                  <w:t>Vo</w:t>
                                </w:r>
                                <w:proofErr w:type="gramEnd"/>
                                <w:r w:rsidR="002C5DC2">
                                  <w:t xml:space="preserve"> - 1251040</w:t>
                                </w:r>
                              </w:sdtContent>
                            </w:sdt>
                            <w:r w:rsidR="00B41114">
                              <w:br/>
                            </w:r>
                            <w:sdt>
                              <w:sdtPr>
                                <w:alias w:val="Course Title"/>
                                <w:tag w:val=""/>
                                <w:id w:val="-851186849"/>
                                <w:placeholder>
                                  <w:docPart w:val="865B9381065D4B968F733393A1D2EDD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D385E">
                                  <w:t>Nguyen Ba Tuan Vu - 1251057</w:t>
                                </w:r>
                              </w:sdtContent>
                            </w:sdt>
                            <w:r w:rsidR="00B41114">
                              <w:br/>
                            </w:r>
                          </w:p>
                        </w:txbxContent>
                      </v:textbox>
                    </v:shape>
                    <v:oval id="Oval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FA2763" w:rsidRDefault="00B41114">
                            <w:pPr>
                              <w:pStyle w:val="BodyText"/>
                            </w:pPr>
                            <w:r>
                              <w:t>By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4314825</wp:posOffset>
                    </wp:positionV>
                    <wp:extent cx="3657600" cy="530352"/>
                    <wp:effectExtent l="0" t="0" r="0" b="127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30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6"/>
                                  </w:rPr>
                                  <w:alias w:val="Title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2763" w:rsidRPr="002C5DC2" w:rsidRDefault="00FD385E">
                                    <w:pPr>
                                      <w:pStyle w:val="Title"/>
                                      <w:rPr>
                                        <w:sz w:val="56"/>
                                      </w:rPr>
                                    </w:pPr>
                                    <w:r>
                                      <w:rPr>
                                        <w:sz w:val="56"/>
                                      </w:rPr>
                                      <w:t>Chat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9" type="#_x0000_t202" style="position:absolute;margin-left:236.8pt;margin-top:339.75pt;width:4in;height:41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" filled="f" stroked="f" strokeweight=".5pt">
                    <v:textbox style="mso-fit-shape-to-text:t" inset="0,0,36pt,0">
                      <w:txbxContent>
                        <w:sdt>
                          <w:sdtPr>
                            <w:rPr>
                              <w:sz w:val="56"/>
                            </w:rPr>
                            <w:alias w:val="Title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A2763" w:rsidRPr="002C5DC2" w:rsidRDefault="00FD385E">
                              <w:pPr>
                                <w:pStyle w:val="Title"/>
                                <w:rPr>
                                  <w:sz w:val="56"/>
                                </w:rPr>
                              </w:pPr>
                              <w:r>
                                <w:rPr>
                                  <w:sz w:val="56"/>
                                </w:rPr>
                                <w:t>Chat Application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320040</wp:posOffset>
                </wp:positionV>
                <wp:extent cx="5129784" cy="7397496"/>
                <wp:effectExtent l="19050" t="0" r="13970" b="3023235"/>
                <wp:wrapNone/>
                <wp:docPr id="8" name="Picture 8" descr="Background image of a butterf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83" t="20367" r="18423" b="21667"/>
                        <a:stretch/>
                      </pic:blipFill>
                      <pic:spPr bwMode="auto">
                        <a:xfrm>
                          <a:off x="0" y="0"/>
                          <a:ext cx="5129784" cy="7397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FA2763" w:rsidRDefault="00FA2763">
          <w:pPr>
            <w:rPr>
              <w:b/>
              <w:bCs/>
              <w:caps/>
            </w:rPr>
          </w:pPr>
        </w:p>
        <w:p w:rsidR="00FA2763" w:rsidRDefault="002C5DC2">
          <w:r>
            <w:rPr>
              <w:b/>
              <w:bCs/>
              <w:caps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column">
                      <wp:posOffset>2943225</wp:posOffset>
                    </wp:positionH>
                    <wp:positionV relativeFrom="paragraph">
                      <wp:posOffset>3658235</wp:posOffset>
                    </wp:positionV>
                    <wp:extent cx="3714750" cy="2047875"/>
                    <wp:effectExtent l="0" t="0" r="19050" b="2857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14750" cy="2047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5DC2" w:rsidRPr="002C5DC2" w:rsidRDefault="002C5DC2">
                                <w:pPr>
                                  <w:rPr>
                                    <w:b/>
                                    <w:color w:val="55E4DA" w:themeColor="accent3"/>
                                    <w:sz w:val="4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2C5DC2">
                                  <w:rPr>
                                    <w:b/>
                                    <w:color w:val="55E4DA" w:themeColor="accent3"/>
                                    <w:sz w:val="4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CS4</w:t>
                                </w:r>
                                <w:r w:rsidR="00FD385E">
                                  <w:rPr>
                                    <w:b/>
                                    <w:color w:val="55E4DA" w:themeColor="accent3"/>
                                    <w:sz w:val="4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94</w:t>
                                </w:r>
                              </w:p>
                              <w:p w:rsidR="002C5DC2" w:rsidRPr="002C5DC2" w:rsidRDefault="00FD385E">
                                <w:pPr>
                                  <w:rPr>
                                    <w:rFonts w:ascii="Engravers MT" w:hAnsi="Engravers MT"/>
                                    <w:b/>
                                    <w:color w:val="00B050"/>
                                    <w:sz w:val="26"/>
                                  </w:rPr>
                                </w:pPr>
                                <w:r>
                                  <w:rPr>
                                    <w:rFonts w:ascii="Engravers MT" w:hAnsi="Engravers MT"/>
                                    <w:b/>
                                    <w:color w:val="00B050"/>
                                    <w:sz w:val="26"/>
                                  </w:rPr>
                                  <w:t>INTERNETWORKING PROTOCOL</w:t>
                                </w:r>
                              </w:p>
                              <w:p w:rsidR="002C5DC2" w:rsidRPr="002C5DC2" w:rsidRDefault="002C5DC2">
                                <w:pPr>
                                  <w:rPr>
                                    <w:rFonts w:ascii="Broadway" w:hAnsi="Broadway"/>
                                  </w:rPr>
                                </w:pPr>
                                <w:r w:rsidRPr="002C5DC2">
                                  <w:rPr>
                                    <w:rFonts w:ascii="Broadway" w:hAnsi="Broadway"/>
                                  </w:rPr>
                                  <w:t>Lecturer</w:t>
                                </w:r>
                              </w:p>
                              <w:p w:rsidR="002C5DC2" w:rsidRPr="002C5DC2" w:rsidRDefault="00FD385E">
                                <w:pPr>
                                  <w:rPr>
                                    <w:rFonts w:ascii="Broadway" w:hAnsi="Broadway"/>
                                  </w:rPr>
                                </w:pPr>
                                <w:r>
                                  <w:rPr>
                                    <w:rFonts w:ascii="Broadway" w:hAnsi="Broadway"/>
                                  </w:rPr>
                                  <w:t>Nguyen Tuan Nam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30" type="#_x0000_t202" style="position:absolute;margin-left:231.75pt;margin-top:288.05pt;width:292.5pt;height:16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" fillcolor="white [3201]" strokeweight=".5pt">
                    <v:textbox>
                      <w:txbxContent>
                        <w:p w:rsidR="002C5DC2" w:rsidRPr="002C5DC2" w:rsidRDefault="002C5DC2">
                          <w:pPr>
                            <w:rPr>
                              <w:b/>
                              <w:color w:val="55E4DA" w:themeColor="accent3"/>
                              <w:sz w:val="4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r w:rsidRPr="002C5DC2">
                            <w:rPr>
                              <w:b/>
                              <w:color w:val="55E4DA" w:themeColor="accent3"/>
                              <w:sz w:val="4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CS4</w:t>
                          </w:r>
                          <w:r w:rsidR="00FD385E">
                            <w:rPr>
                              <w:b/>
                              <w:color w:val="55E4DA" w:themeColor="accent3"/>
                              <w:sz w:val="4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94</w:t>
                          </w:r>
                        </w:p>
                        <w:p w:rsidR="002C5DC2" w:rsidRPr="002C5DC2" w:rsidRDefault="00FD385E">
                          <w:pPr>
                            <w:rPr>
                              <w:rFonts w:ascii="Engravers MT" w:hAnsi="Engravers MT"/>
                              <w:b/>
                              <w:color w:val="00B050"/>
                              <w:sz w:val="26"/>
                            </w:rPr>
                          </w:pPr>
                          <w:r>
                            <w:rPr>
                              <w:rFonts w:ascii="Engravers MT" w:hAnsi="Engravers MT"/>
                              <w:b/>
                              <w:color w:val="00B050"/>
                              <w:sz w:val="26"/>
                            </w:rPr>
                            <w:t>INTERNETWORKING PROTOCOL</w:t>
                          </w:r>
                        </w:p>
                        <w:p w:rsidR="002C5DC2" w:rsidRPr="002C5DC2" w:rsidRDefault="002C5DC2">
                          <w:pPr>
                            <w:rPr>
                              <w:rFonts w:ascii="Broadway" w:hAnsi="Broadway"/>
                            </w:rPr>
                          </w:pPr>
                          <w:r w:rsidRPr="002C5DC2">
                            <w:rPr>
                              <w:rFonts w:ascii="Broadway" w:hAnsi="Broadway"/>
                            </w:rPr>
                            <w:t>Lecturer</w:t>
                          </w:r>
                        </w:p>
                        <w:p w:rsidR="002C5DC2" w:rsidRPr="002C5DC2" w:rsidRDefault="00FD385E">
                          <w:pPr>
                            <w:rPr>
                              <w:rFonts w:ascii="Broadway" w:hAnsi="Broadway"/>
                            </w:rPr>
                          </w:pPr>
                          <w:r>
                            <w:rPr>
                              <w:rFonts w:ascii="Broadway" w:hAnsi="Broadway"/>
                            </w:rPr>
                            <w:t>Nguyen Tuan Nam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41114">
            <w:rPr>
              <w:b/>
              <w:bCs/>
              <w:caps/>
            </w:rPr>
            <w:br w:type="page"/>
          </w:r>
        </w:p>
      </w:sdtContent>
    </w:sdt>
    <w:p w:rsidR="00FA2763" w:rsidRDefault="002C5DC2" w:rsidP="002C5DC2">
      <w:pPr>
        <w:pStyle w:val="Heading1"/>
        <w:numPr>
          <w:ilvl w:val="0"/>
          <w:numId w:val="4"/>
        </w:numPr>
      </w:pPr>
      <w:r>
        <w:lastRenderedPageBreak/>
        <w:t>overview</w:t>
      </w:r>
    </w:p>
    <w:p w:rsidR="00FA2763" w:rsidRDefault="002C5DC2">
      <w:r>
        <w:t xml:space="preserve">Application name: </w:t>
      </w:r>
      <w:r w:rsidR="00FD385E">
        <w:t>Chat Application.</w:t>
      </w:r>
    </w:p>
    <w:p w:rsidR="002C5DC2" w:rsidRDefault="002C5DC2">
      <w:r>
        <w:t xml:space="preserve">Platform: </w:t>
      </w:r>
      <w:r w:rsidR="00B67FBF">
        <w:t>Java application</w:t>
      </w:r>
    </w:p>
    <w:p w:rsidR="00E01553" w:rsidRDefault="00E01553">
      <w:r>
        <w:t xml:space="preserve">Description: </w:t>
      </w:r>
    </w:p>
    <w:p w:rsidR="00E01553" w:rsidRDefault="00B67FBF">
      <w:r>
        <w:t>Chat application is a simple chat app running on the TCP</w:t>
      </w:r>
      <w:r w:rsidR="00782650">
        <w:t xml:space="preserve"> connection.</w:t>
      </w:r>
    </w:p>
    <w:p w:rsidR="00FA2763" w:rsidRDefault="0046789E">
      <w:pPr>
        <w:pStyle w:val="Heading1"/>
      </w:pPr>
      <w:r>
        <w:t>FEATURES:</w:t>
      </w:r>
    </w:p>
    <w:p w:rsidR="0046789E" w:rsidRDefault="00782650">
      <w:pPr>
        <w:pStyle w:val="ListBullet"/>
      </w:pPr>
      <w:r>
        <w:t>User fill out the IP and Port to connect the server</w:t>
      </w:r>
    </w:p>
    <w:p w:rsidR="00782650" w:rsidRDefault="00782650">
      <w:pPr>
        <w:pStyle w:val="ListBullet"/>
        <w:numPr>
          <w:ilvl w:val="0"/>
          <w:numId w:val="2"/>
        </w:numPr>
      </w:pPr>
      <w:r>
        <w:t>User can sign-up by username and password.</w:t>
      </w:r>
    </w:p>
    <w:p w:rsidR="0046789E" w:rsidRDefault="00782650">
      <w:pPr>
        <w:pStyle w:val="ListBullet"/>
        <w:numPr>
          <w:ilvl w:val="0"/>
          <w:numId w:val="2"/>
        </w:numPr>
      </w:pPr>
      <w:r>
        <w:t>User login by username and password</w:t>
      </w:r>
    </w:p>
    <w:p w:rsidR="00561907" w:rsidRDefault="00782650">
      <w:pPr>
        <w:pStyle w:val="ListBullet"/>
        <w:numPr>
          <w:ilvl w:val="0"/>
          <w:numId w:val="2"/>
        </w:numPr>
      </w:pPr>
      <w:r>
        <w:t>User can see the online list user.</w:t>
      </w:r>
    </w:p>
    <w:p w:rsidR="00782650" w:rsidRDefault="00782650">
      <w:pPr>
        <w:pStyle w:val="ListBullet"/>
        <w:numPr>
          <w:ilvl w:val="0"/>
          <w:numId w:val="2"/>
        </w:numPr>
      </w:pPr>
      <w:r>
        <w:t>User can send message to anyone in the list and all of user.</w:t>
      </w:r>
    </w:p>
    <w:p w:rsidR="007F75BC" w:rsidRDefault="00782650">
      <w:pPr>
        <w:pStyle w:val="ListBullet"/>
        <w:numPr>
          <w:ilvl w:val="0"/>
          <w:numId w:val="2"/>
        </w:numPr>
      </w:pPr>
      <w:r>
        <w:t>Password is stored in file and encrypted with MD5 hash</w:t>
      </w:r>
    </w:p>
    <w:p w:rsidR="001D3D3F" w:rsidRDefault="00782650" w:rsidP="001D3D3F">
      <w:pPr>
        <w:pStyle w:val="ListBullet"/>
        <w:keepNext/>
        <w:numPr>
          <w:ilvl w:val="0"/>
          <w:numId w:val="0"/>
        </w:numPr>
        <w:ind w:left="216"/>
      </w:pPr>
      <w:r>
        <w:rPr>
          <w:noProof/>
          <w:lang w:eastAsia="en-US"/>
        </w:rPr>
        <w:drawing>
          <wp:inline distT="0" distB="0" distL="0" distR="0" wp14:anchorId="0C581854" wp14:editId="2AAA0BE2">
            <wp:extent cx="4572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50" w:rsidRDefault="001D3D3F" w:rsidP="001D3D3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A53F4">
        <w:rPr>
          <w:noProof/>
        </w:rPr>
        <w:t>1</w:t>
      </w:r>
      <w:r>
        <w:fldChar w:fldCharType="end"/>
      </w:r>
      <w:r>
        <w:t>: GUI Client</w:t>
      </w:r>
    </w:p>
    <w:p w:rsidR="00782650" w:rsidRDefault="00782650" w:rsidP="00782650">
      <w:pPr>
        <w:pStyle w:val="ListBullet"/>
        <w:numPr>
          <w:ilvl w:val="0"/>
          <w:numId w:val="0"/>
        </w:numPr>
        <w:ind w:left="216"/>
      </w:pPr>
    </w:p>
    <w:p w:rsidR="00665ACA" w:rsidRDefault="00665ACA" w:rsidP="00665ACA">
      <w:pPr>
        <w:keepNext/>
      </w:pPr>
    </w:p>
    <w:p w:rsidR="00FA2763" w:rsidRDefault="001D3D3F" w:rsidP="001D3D3F">
      <w:pPr>
        <w:pStyle w:val="Heading1"/>
        <w:numPr>
          <w:ilvl w:val="0"/>
          <w:numId w:val="4"/>
        </w:numPr>
      </w:pPr>
      <w:r>
        <w:t>STRUCTURE AND ALGORITHMS</w:t>
      </w:r>
    </w:p>
    <w:p w:rsidR="00665ACA" w:rsidRDefault="001D3D3F" w:rsidP="00665ACA">
      <w:pPr>
        <w:pStyle w:val="Heading2"/>
      </w:pPr>
      <w:r>
        <w:t>STRUCTURE</w:t>
      </w:r>
    </w:p>
    <w:p w:rsidR="00934272" w:rsidRDefault="00934272" w:rsidP="001D3D3F"/>
    <w:p w:rsidR="00934272" w:rsidRDefault="00934272" w:rsidP="001D3D3F">
      <w:r w:rsidRPr="00934272"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>
                <wp:extent cx="3571875" cy="2880995"/>
                <wp:effectExtent l="0" t="0" r="9525" b="0"/>
                <wp:docPr id="2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571875" cy="2880995"/>
                          <a:chOff x="0" y="0"/>
                          <a:chExt cx="2543" cy="2853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" cy="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2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43" cy="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9681A4" id="Group 3" o:spid="_x0000_s1026" style="width:281.25pt;height:226.85pt;mso-position-horizontal-relative:char;mso-position-vertical-relative:line" coordsize="2543,28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width:2543;height:28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Mr1LFAAAA2wAAAA8AAABkcnMvZG93bnJldi54bWxEj09rwkAUxO+FfoflFbw1myqIpK4hpBUt&#10;nrQ99PjIvvxpsm9DdjVpP31XEDwOM/MbZp1OphMXGlxjWcFLFIMgLqxuuFLw9bl9XoFwHlljZ5kU&#10;/JKDdPP4sMZE25GPdDn5SgQIuwQV1N73iZSuqMmgi2xPHLzSDgZ9kEMl9YBjgJtOzuN4KQ02HBZq&#10;7CmvqWhPZ6Pg/S1rD6s8d+OyrGy7+/j7zssfpWZPU/YKwtPk7+Fbe68VzBdw/RJ+gNz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bDK9SxQAAANsAAAAPAAAAAAAAAAAAAAAA&#10;AJ8CAABkcnMvZG93bnJldi54bWxQSwUGAAAAAAQABAD3AAAAkQMAAAAA&#10;" strokecolor="#3465a4">
                  <v:fill recolor="t" type="frame"/>
                  <v:stroke joinstyle="round"/>
                  <v:imagedata r:id="rId12" o:title=""/>
                </v:shape>
                <v:shape id="Text Box 5" o:spid="_x0000_s1028" type="#_x0000_t202" style="position:absolute;width:2543;height:285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8/58QA&#10;AADbAAAADwAAAGRycy9kb3ducmV2LnhtbESPQWsCMRSE74X+h/AKvRTN1hbR1ShLobQ3qS16fWye&#10;m8XkZZuk7vbfG0HwOMzMN8xyPTgrThRi61nB87gAQVx73XKj4Of7fTQDEROyRuuZFPxThPXq/m6J&#10;pfY9f9FpmxqRIRxLVGBS6kopY23IYRz7jjh7Bx8cpixDI3XAPsOdlZOimEqHLecFgx29GaqP2z+n&#10;YL634eVpuunT8ePXmn5X7auhUerxYagWIBIN6Ra+tj+1gskrXL7kHyB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P+fEAAAA2wAAAA8AAAAAAAAAAAAAAAAAmAIAAGRycy9k&#10;b3ducmV2LnhtbFBLBQYAAAAABAAEAPUAAACJAwAAAAA=&#10;" filled="f" stroked="f" strokecolor="#3465a4">
                  <v:stroke joinstyle="round"/>
                </v:shape>
                <w10:anchorlock/>
              </v:group>
            </w:pict>
          </mc:Fallback>
        </mc:AlternateContent>
      </w:r>
    </w:p>
    <w:p w:rsidR="00934272" w:rsidRDefault="00934272" w:rsidP="001D3D3F"/>
    <w:p w:rsidR="00934272" w:rsidRDefault="001D3D3F" w:rsidP="001D3D3F">
      <w:r>
        <w:t>Chat Application is a socket application running on TCP connection. There are two main part: server and client talking to each other by messages sent through TCP connection.</w:t>
      </w:r>
    </w:p>
    <w:p w:rsidR="006D416B" w:rsidRDefault="001D3D3F" w:rsidP="001D3D3F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3860330" cy="3823335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633" cy="382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72" w:rsidRDefault="00934272" w:rsidP="00934272">
      <w:pPr>
        <w:pStyle w:val="ListParagraph"/>
        <w:tabs>
          <w:tab w:val="left" w:pos="1620"/>
        </w:tabs>
        <w:ind w:left="1980"/>
      </w:pPr>
    </w:p>
    <w:p w:rsidR="00934272" w:rsidRDefault="00934272" w:rsidP="00934272">
      <w:pPr>
        <w:pStyle w:val="ListParagraph"/>
        <w:tabs>
          <w:tab w:val="left" w:pos="1620"/>
        </w:tabs>
        <w:ind w:left="1980"/>
      </w:pPr>
    </w:p>
    <w:p w:rsidR="006D416B" w:rsidRDefault="006D416B" w:rsidP="006D416B">
      <w:pPr>
        <w:pStyle w:val="ListParagraph"/>
        <w:numPr>
          <w:ilvl w:val="0"/>
          <w:numId w:val="8"/>
        </w:numPr>
        <w:tabs>
          <w:tab w:val="left" w:pos="1620"/>
        </w:tabs>
      </w:pPr>
      <w:r>
        <w:lastRenderedPageBreak/>
        <w:t xml:space="preserve">Server: has 2 sockets. </w:t>
      </w:r>
    </w:p>
    <w:p w:rsidR="001D3D3F" w:rsidRDefault="006D416B" w:rsidP="006D416B">
      <w:pPr>
        <w:pStyle w:val="ListParagraph"/>
        <w:numPr>
          <w:ilvl w:val="1"/>
          <w:numId w:val="8"/>
        </w:numPr>
        <w:tabs>
          <w:tab w:val="left" w:pos="1620"/>
        </w:tabs>
      </w:pPr>
      <w:r>
        <w:t xml:space="preserve">The first one is created when running the server. The role of socket is wait and listen all the connection coming from the client. </w:t>
      </w:r>
    </w:p>
    <w:p w:rsidR="006D416B" w:rsidRDefault="006D416B" w:rsidP="006D416B">
      <w:pPr>
        <w:pStyle w:val="ListParagraph"/>
        <w:numPr>
          <w:ilvl w:val="1"/>
          <w:numId w:val="8"/>
        </w:numPr>
        <w:tabs>
          <w:tab w:val="left" w:pos="1620"/>
        </w:tabs>
      </w:pPr>
      <w:r>
        <w:t xml:space="preserve">The second socket is created for taking the connection from the client. The role of socket is transferring and receiving the data between server and client. </w:t>
      </w:r>
    </w:p>
    <w:p w:rsidR="00934272" w:rsidRDefault="00934272" w:rsidP="006D416B">
      <w:pPr>
        <w:pStyle w:val="ListParagraph"/>
        <w:numPr>
          <w:ilvl w:val="1"/>
          <w:numId w:val="8"/>
        </w:numPr>
        <w:tabs>
          <w:tab w:val="left" w:pos="1620"/>
        </w:tabs>
      </w:pPr>
      <w:r>
        <w:t xml:space="preserve">After sending data, the connection is closed. Server continues to wait for the next other request. </w:t>
      </w:r>
    </w:p>
    <w:p w:rsidR="006D416B" w:rsidRPr="006D416B" w:rsidRDefault="006D416B" w:rsidP="006D416B">
      <w:pPr>
        <w:pStyle w:val="ListParagraph"/>
        <w:numPr>
          <w:ilvl w:val="0"/>
          <w:numId w:val="8"/>
        </w:numPr>
        <w:tabs>
          <w:tab w:val="left" w:pos="1620"/>
        </w:tabs>
      </w:pPr>
      <w:r>
        <w:t xml:space="preserve">Client: create a socket, connect to server through by </w:t>
      </w:r>
      <w:proofErr w:type="spellStart"/>
      <w:r>
        <w:t>serverIP</w:t>
      </w:r>
      <w:proofErr w:type="spellEnd"/>
      <w:r>
        <w:t xml:space="preserve"> and port number. The client socket sent request to server and wait for accepting. After being accepted, the connection is made between server and client, so that client </w:t>
      </w:r>
      <w:r w:rsidR="00934272">
        <w:t xml:space="preserve">can send data to each other. </w:t>
      </w:r>
    </w:p>
    <w:p w:rsidR="0001277D" w:rsidRPr="00665ACA" w:rsidRDefault="00835695" w:rsidP="0001277D">
      <w:pPr>
        <w:pStyle w:val="Heading2"/>
      </w:pPr>
      <w:r>
        <w:t>algorithms</w:t>
      </w:r>
    </w:p>
    <w:p w:rsidR="00FA2763" w:rsidRDefault="00835695">
      <w:pPr>
        <w:pStyle w:val="Heading3"/>
      </w:pPr>
      <w:r>
        <w:t>server</w:t>
      </w:r>
    </w:p>
    <w:p w:rsidR="00835695" w:rsidRDefault="00835695">
      <w:r>
        <w:t xml:space="preserve">The socket is organized with </w:t>
      </w:r>
      <w:r w:rsidR="00633039">
        <w:t>5</w:t>
      </w:r>
      <w:r>
        <w:t xml:space="preserve"> classes:</w:t>
      </w:r>
    </w:p>
    <w:p w:rsidR="0001277D" w:rsidRDefault="00835695" w:rsidP="00113B1C">
      <w:pPr>
        <w:pStyle w:val="ListParagraph"/>
        <w:numPr>
          <w:ilvl w:val="0"/>
          <w:numId w:val="8"/>
        </w:numPr>
        <w:ind w:left="851"/>
      </w:pPr>
      <w:r>
        <w:t xml:space="preserve">Database: handling the information of user, sign up new user and add information </w:t>
      </w:r>
      <w:r>
        <w:rPr>
          <w:noProof/>
          <w:lang w:eastAsia="en-US"/>
        </w:rPr>
        <w:t xml:space="preserve">to file, checking user’s account. </w:t>
      </w:r>
    </w:p>
    <w:p w:rsidR="00835695" w:rsidRDefault="00835695" w:rsidP="00113B1C">
      <w:pPr>
        <w:pStyle w:val="ListParagraph"/>
        <w:numPr>
          <w:ilvl w:val="0"/>
          <w:numId w:val="8"/>
        </w:numPr>
        <w:ind w:left="851"/>
      </w:pPr>
      <w:r>
        <w:rPr>
          <w:noProof/>
          <w:lang w:eastAsia="en-US"/>
        </w:rPr>
        <w:t xml:space="preserve">Message: data segment is wrapped and sent through TCP to client. </w:t>
      </w:r>
    </w:p>
    <w:p w:rsidR="00633039" w:rsidRDefault="00633039" w:rsidP="00113B1C">
      <w:pPr>
        <w:pStyle w:val="ListParagraph"/>
        <w:numPr>
          <w:ilvl w:val="0"/>
          <w:numId w:val="8"/>
        </w:numPr>
        <w:ind w:left="851"/>
      </w:pPr>
      <w:r>
        <w:rPr>
          <w:noProof/>
          <w:lang w:eastAsia="en-US"/>
        </w:rPr>
        <w:t xml:space="preserve">ServerThread: each of server thread instanse represent a connection between client and server. Server thread </w:t>
      </w:r>
      <w:r w:rsidR="008348C7">
        <w:rPr>
          <w:noProof/>
          <w:lang w:eastAsia="en-US"/>
        </w:rPr>
        <w:t xml:space="preserve">listen for any message and hand it over to SocketServer to process. Also it forward messages from other users to the connected user. </w:t>
      </w:r>
      <w:r>
        <w:rPr>
          <w:noProof/>
          <w:lang w:eastAsia="en-US"/>
        </w:rPr>
        <w:t>.</w:t>
      </w:r>
    </w:p>
    <w:p w:rsidR="00835695" w:rsidRDefault="00835695" w:rsidP="00113B1C">
      <w:pPr>
        <w:pStyle w:val="ListParagraph"/>
        <w:numPr>
          <w:ilvl w:val="0"/>
          <w:numId w:val="8"/>
        </w:numPr>
        <w:ind w:left="851"/>
      </w:pPr>
      <w:r>
        <w:rPr>
          <w:noProof/>
          <w:lang w:eastAsia="en-US"/>
        </w:rPr>
        <w:t xml:space="preserve">SocketServer: </w:t>
      </w:r>
      <w:r w:rsidR="00633039">
        <w:rPr>
          <w:noProof/>
          <w:lang w:eastAsia="en-US"/>
        </w:rPr>
        <w:t xml:space="preserve">containing main methods, including start ServerSocket for listening all the connection from clients and a list of ServerThread storing the information of client’s connection. The role of SocketServer is listening the request from the client, create a connection instanse and handling all the message from client. </w:t>
      </w:r>
    </w:p>
    <w:p w:rsidR="00633039" w:rsidRDefault="00633039" w:rsidP="00113B1C">
      <w:pPr>
        <w:pStyle w:val="ListParagraph"/>
        <w:numPr>
          <w:ilvl w:val="0"/>
          <w:numId w:val="8"/>
        </w:numPr>
        <w:ind w:left="851"/>
      </w:pPr>
      <w:r>
        <w:rPr>
          <w:noProof/>
          <w:lang w:eastAsia="en-US"/>
        </w:rPr>
        <w:t>Server: main program, start a console program allow user to select port number, select the data account file and start server program.</w:t>
      </w:r>
    </w:p>
    <w:p w:rsidR="008348C7" w:rsidRDefault="008348C7" w:rsidP="008348C7">
      <w:r>
        <w:t xml:space="preserve">The flow of running: </w:t>
      </w:r>
    </w:p>
    <w:p w:rsidR="008348C7" w:rsidRDefault="008348C7" w:rsidP="008348C7">
      <w:r>
        <w:tab/>
        <w:t xml:space="preserve">On the startup, the </w:t>
      </w:r>
      <w:proofErr w:type="spellStart"/>
      <w:r>
        <w:t>SocketServer</w:t>
      </w:r>
      <w:proofErr w:type="spellEnd"/>
      <w:r>
        <w:t xml:space="preserve"> runs in a separate thread. The role of it is waiting for connection and for each connection start a new thread </w:t>
      </w:r>
      <w:proofErr w:type="spellStart"/>
      <w:r>
        <w:t>ServerThread</w:t>
      </w:r>
      <w:proofErr w:type="spellEnd"/>
      <w:r>
        <w:t xml:space="preserve">. Once the connection is established, </w:t>
      </w:r>
      <w:proofErr w:type="spellStart"/>
      <w:r>
        <w:t>ServerThread</w:t>
      </w:r>
      <w:proofErr w:type="spellEnd"/>
      <w:r>
        <w:t xml:space="preserve"> will listen for any message</w:t>
      </w:r>
      <w:r w:rsidR="00E270D7">
        <w:t xml:space="preserve"> and hand it over to </w:t>
      </w:r>
      <w:proofErr w:type="spellStart"/>
      <w:r w:rsidR="00E270D7">
        <w:t>SocketServer</w:t>
      </w:r>
      <w:proofErr w:type="spellEnd"/>
      <w:r w:rsidR="00E270D7">
        <w:t xml:space="preserve"> to process. Its job will notify for user any new coming user and forward message from others user to the connected user and vice versa. </w:t>
      </w:r>
    </w:p>
    <w:p w:rsidR="00E270D7" w:rsidRDefault="00E270D7" w:rsidP="00E270D7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2206877A" wp14:editId="6F8808F7">
            <wp:extent cx="4524375" cy="3077488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76" cy="30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D7" w:rsidRDefault="00E270D7" w:rsidP="00E270D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A53F4">
        <w:rPr>
          <w:noProof/>
        </w:rPr>
        <w:t>2</w:t>
      </w:r>
      <w:r>
        <w:fldChar w:fldCharType="end"/>
      </w:r>
      <w:r>
        <w:t>: Listen to message and send it to server</w:t>
      </w:r>
    </w:p>
    <w:p w:rsidR="00E270D7" w:rsidRDefault="00E270D7" w:rsidP="00E270D7">
      <w:pPr>
        <w:keepNext/>
      </w:pPr>
      <w:r>
        <w:rPr>
          <w:noProof/>
          <w:lang w:eastAsia="en-US"/>
        </w:rPr>
        <w:drawing>
          <wp:inline distT="0" distB="0" distL="0" distR="0" wp14:anchorId="61057582" wp14:editId="2979F7C9">
            <wp:extent cx="4418517" cy="2951480"/>
            <wp:effectExtent l="0" t="0" r="127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422" cy="295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D7" w:rsidRPr="00E270D7" w:rsidRDefault="00E270D7" w:rsidP="00E270D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A53F4">
        <w:rPr>
          <w:noProof/>
        </w:rPr>
        <w:t>3</w:t>
      </w:r>
      <w:r>
        <w:fldChar w:fldCharType="end"/>
      </w:r>
      <w:r>
        <w:t>: Handle messages</w:t>
      </w:r>
    </w:p>
    <w:p w:rsidR="00FA2763" w:rsidRDefault="00E270D7">
      <w:pPr>
        <w:pStyle w:val="Heading3"/>
      </w:pPr>
      <w:r>
        <w:t>Client</w:t>
      </w:r>
    </w:p>
    <w:p w:rsidR="00075BA5" w:rsidRDefault="00E270D7">
      <w:r>
        <w:t>The client includes 2 parts:</w:t>
      </w:r>
    </w:p>
    <w:p w:rsidR="00E270D7" w:rsidRDefault="00AA53F4" w:rsidP="00AA53F4">
      <w:pPr>
        <w:pStyle w:val="ListParagraph"/>
        <w:numPr>
          <w:ilvl w:val="0"/>
          <w:numId w:val="5"/>
        </w:numPr>
      </w:pPr>
      <w:r>
        <w:t>UI part:</w:t>
      </w:r>
    </w:p>
    <w:p w:rsidR="00AA53F4" w:rsidRDefault="00AA53F4" w:rsidP="00AA53F4">
      <w:pPr>
        <w:pStyle w:val="ListParagraph"/>
        <w:numPr>
          <w:ilvl w:val="1"/>
          <w:numId w:val="5"/>
        </w:numPr>
      </w:pPr>
      <w:r>
        <w:t>Including 3 classes:</w:t>
      </w:r>
    </w:p>
    <w:p w:rsidR="00AA53F4" w:rsidRDefault="00AA53F4" w:rsidP="00AA53F4">
      <w:pPr>
        <w:pStyle w:val="ListParagraph"/>
        <w:numPr>
          <w:ilvl w:val="2"/>
          <w:numId w:val="5"/>
        </w:numPr>
      </w:pPr>
      <w:r>
        <w:t xml:space="preserve">Frame: parent class containing some parameters: clients, port, </w:t>
      </w:r>
      <w:proofErr w:type="spellStart"/>
      <w:r>
        <w:t>serverIP</w:t>
      </w:r>
      <w:proofErr w:type="spellEnd"/>
      <w:r>
        <w:t>, username, password….</w:t>
      </w:r>
    </w:p>
    <w:p w:rsidR="00AA53F4" w:rsidRDefault="00AA53F4" w:rsidP="00AA53F4">
      <w:pPr>
        <w:pStyle w:val="ListParagraph"/>
        <w:numPr>
          <w:ilvl w:val="2"/>
          <w:numId w:val="5"/>
        </w:numPr>
      </w:pPr>
      <w:proofErr w:type="spellStart"/>
      <w:r>
        <w:t>LoginFrame</w:t>
      </w:r>
      <w:proofErr w:type="spellEnd"/>
      <w:r>
        <w:t xml:space="preserve">: </w:t>
      </w:r>
      <w:proofErr w:type="spellStart"/>
      <w:r>
        <w:t>ui</w:t>
      </w:r>
      <w:proofErr w:type="spellEnd"/>
      <w:r>
        <w:t xml:space="preserve"> frame inherited from Frame class represented the Login user interface. </w:t>
      </w:r>
    </w:p>
    <w:p w:rsidR="00AA53F4" w:rsidRDefault="00AA53F4" w:rsidP="00AA53F4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14E738E2" wp14:editId="057DEFCD">
            <wp:extent cx="4572000" cy="2286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F4" w:rsidRDefault="00AA53F4" w:rsidP="00AA53F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Login Frame</w:t>
      </w:r>
    </w:p>
    <w:p w:rsidR="00AA53F4" w:rsidRDefault="00AA53F4" w:rsidP="00AA53F4">
      <w:pPr>
        <w:pStyle w:val="ListParagraph"/>
        <w:numPr>
          <w:ilvl w:val="2"/>
          <w:numId w:val="5"/>
        </w:numPr>
      </w:pPr>
      <w:proofErr w:type="spellStart"/>
      <w:r>
        <w:t>ClientListFrame</w:t>
      </w:r>
      <w:proofErr w:type="spellEnd"/>
      <w:r>
        <w:t xml:space="preserve">: </w:t>
      </w:r>
      <w:proofErr w:type="spellStart"/>
      <w:r>
        <w:t>ui</w:t>
      </w:r>
      <w:proofErr w:type="spellEnd"/>
      <w:r>
        <w:t xml:space="preserve"> frame inherited from Frame class represented the Chat user interface. </w:t>
      </w:r>
    </w:p>
    <w:p w:rsidR="00AA53F4" w:rsidRDefault="00AA53F4" w:rsidP="00AA53F4">
      <w:pPr>
        <w:keepNext/>
        <w:ind w:left="1800"/>
      </w:pPr>
      <w:r>
        <w:rPr>
          <w:noProof/>
          <w:lang w:eastAsia="en-US"/>
        </w:rPr>
        <w:drawing>
          <wp:inline distT="0" distB="0" distL="0" distR="0" wp14:anchorId="03A862CC" wp14:editId="6DE2D29F">
            <wp:extent cx="4153480" cy="31913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F4" w:rsidRDefault="00AA53F4" w:rsidP="00AA53F4">
      <w:pPr>
        <w:pStyle w:val="Caption"/>
        <w:ind w:left="108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Client List Frame</w:t>
      </w:r>
    </w:p>
    <w:p w:rsidR="00AA53F4" w:rsidRDefault="00AA53F4" w:rsidP="00AA53F4">
      <w:pPr>
        <w:pStyle w:val="ListParagraph"/>
        <w:numPr>
          <w:ilvl w:val="0"/>
          <w:numId w:val="5"/>
        </w:numPr>
      </w:pPr>
      <w:r>
        <w:t>Socket part: including 3 classes</w:t>
      </w:r>
    </w:p>
    <w:p w:rsidR="00AA53F4" w:rsidRDefault="00AA53F4" w:rsidP="00AA53F4">
      <w:pPr>
        <w:pStyle w:val="ListParagraph"/>
        <w:numPr>
          <w:ilvl w:val="1"/>
          <w:numId w:val="5"/>
        </w:numPr>
      </w:pPr>
      <w:r>
        <w:t xml:space="preserve">Message: data segment </w:t>
      </w:r>
      <w:r w:rsidR="00A52650">
        <w:t xml:space="preserve">is </w:t>
      </w:r>
      <w:r>
        <w:t xml:space="preserve">wrapped </w:t>
      </w:r>
      <w:r w:rsidR="00A52650">
        <w:t>and sent to server.</w:t>
      </w:r>
    </w:p>
    <w:p w:rsidR="00A52650" w:rsidRDefault="00A52650" w:rsidP="00AA53F4">
      <w:pPr>
        <w:pStyle w:val="ListParagraph"/>
        <w:numPr>
          <w:ilvl w:val="1"/>
          <w:numId w:val="5"/>
        </w:numPr>
      </w:pPr>
      <w:proofErr w:type="spellStart"/>
      <w:r>
        <w:t>SocketClient</w:t>
      </w:r>
      <w:proofErr w:type="spellEnd"/>
      <w:r>
        <w:t xml:space="preserve">: main class manage all the action for client. It includes the method for creating the socket connection to server by </w:t>
      </w:r>
      <w:proofErr w:type="spellStart"/>
      <w:r>
        <w:t>SereverIP</w:t>
      </w:r>
      <w:proofErr w:type="spellEnd"/>
      <w:r>
        <w:t xml:space="preserve"> and Port number, method for sending message and handling all the incoming message. </w:t>
      </w:r>
    </w:p>
    <w:p w:rsidR="00A52650" w:rsidRDefault="00A52650" w:rsidP="00AA53F4">
      <w:pPr>
        <w:pStyle w:val="ListParagraph"/>
        <w:numPr>
          <w:ilvl w:val="1"/>
          <w:numId w:val="5"/>
        </w:numPr>
      </w:pPr>
      <w:r>
        <w:t xml:space="preserve">History: </w:t>
      </w:r>
      <w:r w:rsidR="00C9577F">
        <w:t xml:space="preserve">Class manage the message and store it in a local file. (Not finished, in </w:t>
      </w:r>
      <w:proofErr w:type="spellStart"/>
      <w:r w:rsidR="00C9577F">
        <w:t>progess</w:t>
      </w:r>
      <w:proofErr w:type="spellEnd"/>
      <w:r w:rsidR="00C9577F">
        <w:t>).</w:t>
      </w:r>
    </w:p>
    <w:p w:rsidR="00C9577F" w:rsidRDefault="00C9577F" w:rsidP="00C9577F">
      <w:pPr>
        <w:ind w:left="360"/>
      </w:pPr>
      <w:r>
        <w:t xml:space="preserve">The flow of running: </w:t>
      </w:r>
    </w:p>
    <w:p w:rsidR="00C9577F" w:rsidRDefault="00C9577F" w:rsidP="00C9577F">
      <w:pPr>
        <w:ind w:left="360"/>
      </w:pPr>
      <w:r>
        <w:lastRenderedPageBreak/>
        <w:t xml:space="preserve">Client first connect to Server, specified by IP address and port number. Arriving messages are then displayed on message board along with their </w:t>
      </w:r>
      <w:r w:rsidR="009F3BDF">
        <w:t>sender.</w:t>
      </w:r>
    </w:p>
    <w:p w:rsidR="00DA6C5E" w:rsidRDefault="005B2D8D" w:rsidP="00DA6C5E">
      <w:pPr>
        <w:pStyle w:val="Heading1"/>
      </w:pPr>
      <w:r>
        <w:t>APP</w:t>
      </w:r>
      <w:r w:rsidR="00DA6C5E">
        <w:t xml:space="preserve"> running:</w:t>
      </w:r>
    </w:p>
    <w:p w:rsidR="00DA6C5E" w:rsidRDefault="00DA6C5E" w:rsidP="00DA6C5E">
      <w:r>
        <w:t>Run Server:</w:t>
      </w:r>
    </w:p>
    <w:p w:rsidR="00DA6C5E" w:rsidRDefault="00C614C3" w:rsidP="00C614C3">
      <w:r>
        <w:t>Run Client</w:t>
      </w:r>
    </w:p>
    <w:p w:rsidR="00C614C3" w:rsidRDefault="00C614C3" w:rsidP="00C614C3">
      <w:pPr>
        <w:pStyle w:val="ListParagraph"/>
        <w:numPr>
          <w:ilvl w:val="0"/>
          <w:numId w:val="5"/>
        </w:numPr>
      </w:pPr>
      <w:r>
        <w:t>Open the ChatClient.jar</w:t>
      </w:r>
    </w:p>
    <w:p w:rsidR="00C614C3" w:rsidRDefault="00C614C3" w:rsidP="00C614C3">
      <w:pPr>
        <w:pStyle w:val="ListParagraph"/>
      </w:pPr>
      <w:r>
        <w:rPr>
          <w:noProof/>
          <w:lang w:eastAsia="en-US"/>
        </w:rPr>
        <w:drawing>
          <wp:anchor distT="0" distB="0" distL="114300" distR="114300" simplePos="0" relativeHeight="251669504" behindDoc="0" locked="0" layoutInCell="1" allowOverlap="1">
            <wp:simplePos x="1371600" y="2628900"/>
            <wp:positionH relativeFrom="column">
              <wp:align>left</wp:align>
            </wp:positionH>
            <wp:positionV relativeFrom="paragraph">
              <wp:align>top</wp:align>
            </wp:positionV>
            <wp:extent cx="5582429" cy="279121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4C3" w:rsidRDefault="00C614C3" w:rsidP="00C614C3">
      <w:pPr>
        <w:pStyle w:val="ListParagraph"/>
      </w:pPr>
    </w:p>
    <w:p w:rsidR="00C614C3" w:rsidRDefault="00C614C3" w:rsidP="00C614C3">
      <w:pPr>
        <w:pStyle w:val="ListParagraph"/>
      </w:pPr>
    </w:p>
    <w:p w:rsidR="00C614C3" w:rsidRDefault="00C614C3" w:rsidP="00C614C3">
      <w:pPr>
        <w:pStyle w:val="ListParagraph"/>
      </w:pPr>
    </w:p>
    <w:p w:rsidR="00C614C3" w:rsidRDefault="00C614C3" w:rsidP="00C614C3">
      <w:pPr>
        <w:pStyle w:val="ListParagraph"/>
      </w:pPr>
    </w:p>
    <w:p w:rsidR="00C614C3" w:rsidRDefault="00C614C3" w:rsidP="00C614C3">
      <w:pPr>
        <w:pStyle w:val="ListParagraph"/>
      </w:pPr>
    </w:p>
    <w:p w:rsidR="00C614C3" w:rsidRDefault="00C614C3" w:rsidP="00C614C3">
      <w:pPr>
        <w:pStyle w:val="ListParagraph"/>
      </w:pPr>
    </w:p>
    <w:p w:rsidR="00C614C3" w:rsidRDefault="00C614C3" w:rsidP="00C614C3">
      <w:pPr>
        <w:pStyle w:val="ListParagraph"/>
      </w:pPr>
    </w:p>
    <w:p w:rsidR="00C614C3" w:rsidRDefault="00C614C3" w:rsidP="00C614C3">
      <w:pPr>
        <w:pStyle w:val="ListParagraph"/>
      </w:pPr>
    </w:p>
    <w:p w:rsidR="00C614C3" w:rsidRDefault="00C614C3" w:rsidP="00C614C3">
      <w:pPr>
        <w:pStyle w:val="ListParagraph"/>
      </w:pPr>
    </w:p>
    <w:p w:rsidR="00C614C3" w:rsidRDefault="00C614C3" w:rsidP="00C614C3">
      <w:pPr>
        <w:pStyle w:val="ListParagraph"/>
      </w:pPr>
    </w:p>
    <w:p w:rsidR="00C614C3" w:rsidRDefault="00C614C3" w:rsidP="00C614C3">
      <w:pPr>
        <w:pStyle w:val="ListParagraph"/>
      </w:pPr>
    </w:p>
    <w:p w:rsidR="00C614C3" w:rsidRDefault="00C614C3" w:rsidP="00C614C3">
      <w:pPr>
        <w:pStyle w:val="ListParagraph"/>
      </w:pPr>
    </w:p>
    <w:p w:rsidR="00C614C3" w:rsidRDefault="00C614C3" w:rsidP="00C614C3">
      <w:pPr>
        <w:pStyle w:val="ListParagraph"/>
      </w:pPr>
    </w:p>
    <w:p w:rsidR="00C614C3" w:rsidRDefault="00C614C3" w:rsidP="00C614C3">
      <w:pPr>
        <w:pStyle w:val="ListParagraph"/>
      </w:pPr>
    </w:p>
    <w:p w:rsidR="00C614C3" w:rsidRDefault="00C614C3" w:rsidP="00C614C3">
      <w:pPr>
        <w:pStyle w:val="ListParagraph"/>
      </w:pPr>
    </w:p>
    <w:p w:rsidR="00C614C3" w:rsidRDefault="00C614C3" w:rsidP="00C614C3">
      <w:pPr>
        <w:pStyle w:val="ListParagraph"/>
      </w:pPr>
    </w:p>
    <w:p w:rsidR="00C614C3" w:rsidRDefault="00C614C3" w:rsidP="00C614C3">
      <w:pPr>
        <w:pStyle w:val="ListParagraph"/>
      </w:pPr>
    </w:p>
    <w:p w:rsidR="00C614C3" w:rsidRDefault="00C614C3" w:rsidP="00C614C3">
      <w:pPr>
        <w:pStyle w:val="ListParagraph"/>
        <w:numPr>
          <w:ilvl w:val="0"/>
          <w:numId w:val="5"/>
        </w:numPr>
      </w:pPr>
      <w:r>
        <w:t xml:space="preserve">Import the IP address and the Port number, then press Connect. </w:t>
      </w:r>
    </w:p>
    <w:p w:rsidR="00C614C3" w:rsidRDefault="00C614C3" w:rsidP="00C614C3">
      <w:pPr>
        <w:pStyle w:val="ListParagraph"/>
      </w:pPr>
    </w:p>
    <w:p w:rsidR="00C614C3" w:rsidRDefault="00C614C3" w:rsidP="00C614C3">
      <w:pPr>
        <w:pStyle w:val="ListParagraph"/>
        <w:numPr>
          <w:ilvl w:val="0"/>
          <w:numId w:val="5"/>
        </w:numPr>
      </w:pPr>
      <w:r>
        <w:t xml:space="preserve">When the connection is established, user can give the username and password. The information include username and password is send by message to </w:t>
      </w:r>
      <w:r w:rsidR="005B2D8D">
        <w:t xml:space="preserve">Server. If there is account existed in the </w:t>
      </w:r>
      <w:proofErr w:type="spellStart"/>
      <w:r w:rsidR="005B2D8D">
        <w:t>the</w:t>
      </w:r>
      <w:proofErr w:type="spellEnd"/>
      <w:r w:rsidR="005B2D8D">
        <w:t xml:space="preserve"> system, the system will login and navigate to the Client List Frame user interface.</w:t>
      </w:r>
    </w:p>
    <w:p w:rsidR="005B2D8D" w:rsidRDefault="005B2D8D" w:rsidP="005B2D8D">
      <w:pPr>
        <w:pStyle w:val="ListParagraph"/>
      </w:pPr>
    </w:p>
    <w:p w:rsidR="005B2D8D" w:rsidRDefault="005B2D8D" w:rsidP="005B2D8D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>
            <wp:extent cx="4153480" cy="3191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8D" w:rsidRDefault="005B2D8D" w:rsidP="005B2D8D">
      <w:pPr>
        <w:pStyle w:val="ListParagraph"/>
        <w:numPr>
          <w:ilvl w:val="0"/>
          <w:numId w:val="5"/>
        </w:numPr>
      </w:pPr>
      <w:r>
        <w:t>User can choose the friend to chat in the list friend or choose “All” to send message to all the Client.</w:t>
      </w:r>
    </w:p>
    <w:p w:rsidR="005B2D8D" w:rsidRDefault="005B2D8D" w:rsidP="005B2D8D">
      <w:pPr>
        <w:pStyle w:val="ListParagraph"/>
        <w:numPr>
          <w:ilvl w:val="0"/>
          <w:numId w:val="5"/>
        </w:numPr>
      </w:pPr>
      <w:r>
        <w:t xml:space="preserve">User can exit the account by choosing Account/Logout. </w:t>
      </w:r>
    </w:p>
    <w:p w:rsidR="005B2D8D" w:rsidRPr="00DA6C5E" w:rsidRDefault="005B2D8D" w:rsidP="005B2D8D">
      <w:pPr>
        <w:pStyle w:val="ListParagraph"/>
      </w:pPr>
    </w:p>
    <w:p w:rsidR="0001277D" w:rsidRDefault="0001277D" w:rsidP="00C614C3">
      <w:pPr>
        <w:pStyle w:val="Heading1"/>
        <w:tabs>
          <w:tab w:val="left" w:pos="4200"/>
        </w:tabs>
      </w:pPr>
      <w:r>
        <w:t>Code references</w:t>
      </w:r>
      <w:r w:rsidR="00C614C3">
        <w:tab/>
      </w:r>
    </w:p>
    <w:p w:rsidR="006E4721" w:rsidRDefault="0001277D" w:rsidP="0001277D">
      <w:r>
        <w:t xml:space="preserve">[1]. </w:t>
      </w:r>
      <w:proofErr w:type="gramStart"/>
      <w:r w:rsidR="006E4721">
        <w:t>A</w:t>
      </w:r>
      <w:proofErr w:type="gramEnd"/>
      <w:r w:rsidR="006E4721">
        <w:t xml:space="preserve"> java chat application:  </w:t>
      </w:r>
      <w:r w:rsidR="006E4721" w:rsidRPr="006E4721">
        <w:t>http://www.codeproject.com/Articles/524120/A-Java-Chat-Application</w:t>
      </w:r>
    </w:p>
    <w:p w:rsidR="0001277D" w:rsidRDefault="006E4721" w:rsidP="0001277D">
      <w:r>
        <w:t xml:space="preserve">[2] </w:t>
      </w:r>
      <w:r w:rsidRPr="006E4721">
        <w:t>How can I generate an MD5 hash?</w:t>
      </w:r>
      <w:r>
        <w:t xml:space="preserve"> : </w:t>
      </w:r>
      <w:r w:rsidRPr="006E4721">
        <w:t>http://stackoverflow.com/questions/415953/how-can-i-generate-an-md5-hash</w:t>
      </w:r>
    </w:p>
    <w:p w:rsidR="00184BCA" w:rsidRPr="0001277D" w:rsidRDefault="00184BCA" w:rsidP="0001277D">
      <w:bookmarkStart w:id="0" w:name="_GoBack"/>
      <w:bookmarkEnd w:id="0"/>
    </w:p>
    <w:sectPr w:rsidR="00184BCA" w:rsidRPr="0001277D" w:rsidSect="00633039">
      <w:headerReference w:type="default" r:id="rId17"/>
      <w:footerReference w:type="default" r:id="rId18"/>
      <w:pgSz w:w="12240" w:h="15840"/>
      <w:pgMar w:top="1440" w:right="9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1DC" w:rsidRDefault="005D31DC">
      <w:pPr>
        <w:spacing w:line="240" w:lineRule="auto"/>
      </w:pPr>
      <w:r>
        <w:separator/>
      </w:r>
    </w:p>
  </w:endnote>
  <w:endnote w:type="continuationSeparator" w:id="0">
    <w:p w:rsidR="005D31DC" w:rsidRDefault="005D31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63" w:rsidRDefault="00B41114">
    <w:pPr>
      <w:pStyle w:val="Footer"/>
    </w:pPr>
    <w:r>
      <w:rPr>
        <w:noProof/>
        <w:lang w:eastAsia="en-US"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A2763" w:rsidRDefault="00B41114">
                          <w:pPr>
                            <w:pStyle w:val="BodyTex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3D121D">
                            <w:rPr>
                              <w:rStyle w:val="PageNumber"/>
                              <w:noProof/>
                            </w:rPr>
                            <w:t>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5" o:spid="_x0000_s1031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FA2763" w:rsidRDefault="00B41114">
                    <w:pPr>
                      <w:pStyle w:val="BodyTex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3D121D">
                      <w:rPr>
                        <w:rStyle w:val="PageNumber"/>
                        <w:noProof/>
                      </w:rPr>
                      <w:t>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1DC" w:rsidRDefault="005D31DC">
      <w:pPr>
        <w:spacing w:line="240" w:lineRule="auto"/>
      </w:pPr>
      <w:r>
        <w:separator/>
      </w:r>
    </w:p>
  </w:footnote>
  <w:footnote w:type="continuationSeparator" w:id="0">
    <w:p w:rsidR="005D31DC" w:rsidRDefault="005D31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BCA" w:rsidRPr="00184BCA" w:rsidRDefault="00184BCA">
    <w:pPr>
      <w:pStyle w:val="Header"/>
      <w:rPr>
        <w:b/>
      </w:rPr>
    </w:pPr>
    <w:r w:rsidRPr="00184BCA">
      <w:rPr>
        <w:b/>
      </w:rPr>
      <w:t>APCS12 - CS4</w:t>
    </w:r>
    <w:r w:rsidR="00FD385E">
      <w:rPr>
        <w:b/>
      </w:rPr>
      <w:t>94</w:t>
    </w:r>
    <w:r w:rsidRPr="00184BCA">
      <w:rPr>
        <w:b/>
      </w:rPr>
      <w:ptab w:relativeTo="margin" w:alignment="center" w:leader="none"/>
    </w:r>
    <w:r w:rsidR="00FD385E">
      <w:rPr>
        <w:b/>
      </w:rPr>
      <w:t>Chat Application</w:t>
    </w:r>
    <w:r w:rsidRPr="00184BCA">
      <w:rPr>
        <w:b/>
      </w:rPr>
      <w:ptab w:relativeTo="margin" w:alignment="right" w:leader="none"/>
    </w:r>
    <w:r w:rsidR="00FD385E">
      <w:rPr>
        <w:b/>
      </w:rPr>
      <w:t>November</w:t>
    </w:r>
    <w:r w:rsidRPr="00184BCA">
      <w:rPr>
        <w:b/>
      </w:rPr>
      <w:t xml:space="preserve"> 11</w:t>
    </w:r>
    <w:r w:rsidRPr="00184BCA">
      <w:rPr>
        <w:b/>
        <w:vertAlign w:val="superscript"/>
      </w:rPr>
      <w:t>th</w:t>
    </w:r>
    <w:r w:rsidR="00FD385E">
      <w:rPr>
        <w:b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829C1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2">
    <w:nsid w:val="0CAF3B5E"/>
    <w:multiLevelType w:val="hybridMultilevel"/>
    <w:tmpl w:val="7842EB10"/>
    <w:lvl w:ilvl="0" w:tplc="C16C00B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46221"/>
    <w:multiLevelType w:val="hybridMultilevel"/>
    <w:tmpl w:val="8E5CCF14"/>
    <w:lvl w:ilvl="0" w:tplc="DCC4FCF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952798"/>
    <w:multiLevelType w:val="hybridMultilevel"/>
    <w:tmpl w:val="63286FB0"/>
    <w:lvl w:ilvl="0" w:tplc="C728BF6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33246"/>
    <w:multiLevelType w:val="hybridMultilevel"/>
    <w:tmpl w:val="7B2A7C84"/>
    <w:lvl w:ilvl="0" w:tplc="29A4DD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20E6B"/>
    <w:multiLevelType w:val="hybridMultilevel"/>
    <w:tmpl w:val="3AD420F6"/>
    <w:lvl w:ilvl="0" w:tplc="6A967000">
      <w:start w:val="2"/>
      <w:numFmt w:val="bullet"/>
      <w:lvlText w:val="-"/>
      <w:lvlJc w:val="left"/>
      <w:pPr>
        <w:ind w:left="19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C2"/>
    <w:rsid w:val="0001277D"/>
    <w:rsid w:val="00075BA5"/>
    <w:rsid w:val="00184BCA"/>
    <w:rsid w:val="001D3D3F"/>
    <w:rsid w:val="002C5DC2"/>
    <w:rsid w:val="003D121D"/>
    <w:rsid w:val="0046789E"/>
    <w:rsid w:val="00561907"/>
    <w:rsid w:val="005B2D8D"/>
    <w:rsid w:val="005D31DC"/>
    <w:rsid w:val="00633039"/>
    <w:rsid w:val="00665ACA"/>
    <w:rsid w:val="006D416B"/>
    <w:rsid w:val="006E4721"/>
    <w:rsid w:val="00782650"/>
    <w:rsid w:val="007F75BC"/>
    <w:rsid w:val="008348C7"/>
    <w:rsid w:val="00835695"/>
    <w:rsid w:val="00934272"/>
    <w:rsid w:val="009F3BDF"/>
    <w:rsid w:val="00A52650"/>
    <w:rsid w:val="00AA53F4"/>
    <w:rsid w:val="00B23338"/>
    <w:rsid w:val="00B41114"/>
    <w:rsid w:val="00B67FBF"/>
    <w:rsid w:val="00C614C3"/>
    <w:rsid w:val="00C9577F"/>
    <w:rsid w:val="00DA6C5E"/>
    <w:rsid w:val="00E01553"/>
    <w:rsid w:val="00E270D7"/>
    <w:rsid w:val="00FA2763"/>
    <w:rsid w:val="00FD385E"/>
    <w:rsid w:val="00FE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E57527-034D-4B9E-9C96-59CC7969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qFormat/>
    <w:pPr>
      <w:spacing w:before="0"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sz w:val="22"/>
      <w:szCs w:val="22"/>
      <w:shd w:val="clear" w:color="auto" w:fill="F1D7E0" w:themeFill="accent2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before="120" w:line="264" w:lineRule="auto"/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5A1E34" w:themeColor="accent1" w:themeShade="80"/>
      <w:sz w:val="22"/>
      <w:szCs w:val="22"/>
    </w:rPr>
  </w:style>
  <w:style w:type="paragraph" w:styleId="Quote">
    <w:name w:val="Quote"/>
    <w:basedOn w:val="Normal"/>
    <w:next w:val="Normal"/>
    <w:link w:val="QuoteChar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QuoteChar">
    <w:name w:val="Quote Char"/>
    <w:basedOn w:val="DefaultParagraphFont"/>
    <w:link w:val="Quote"/>
    <w:uiPriority w:val="2"/>
    <w:rPr>
      <w:i/>
      <w:iCs/>
      <w:color w:val="A93B61" w:themeColor="accent2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paragraph" w:styleId="ListParagraph">
    <w:name w:val="List Paragraph"/>
    <w:basedOn w:val="Normal"/>
    <w:uiPriority w:val="34"/>
    <w:unhideWhenUsed/>
    <w:qFormat/>
    <w:rsid w:val="0056190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65ACA"/>
    <w:pPr>
      <w:spacing w:before="0" w:after="200" w:line="240" w:lineRule="auto"/>
    </w:pPr>
    <w:rPr>
      <w:i/>
      <w:iCs/>
      <w:color w:val="505050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277D"/>
    <w:rPr>
      <w:color w:val="872D4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1FF16520BCD4FDDAD2844E0DD8BC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23C51-54DF-4B24-8361-45E3D7C15203}"/>
      </w:docPartPr>
      <w:docPartBody>
        <w:p w:rsidR="00E64C94" w:rsidRDefault="008B6CB0">
          <w:pPr>
            <w:pStyle w:val="11FF16520BCD4FDDAD2844E0DD8BCDBB"/>
          </w:pPr>
          <w:r>
            <w:t>[Your Name]</w:t>
          </w:r>
        </w:p>
      </w:docPartBody>
    </w:docPart>
    <w:docPart>
      <w:docPartPr>
        <w:name w:val="865B9381065D4B968F733393A1D2E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2395A-2108-4511-A7DD-8CDB7BADB355}"/>
      </w:docPartPr>
      <w:docPartBody>
        <w:p w:rsidR="00E64C94" w:rsidRDefault="008B6CB0">
          <w:pPr>
            <w:pStyle w:val="865B9381065D4B968F733393A1D2EDD7"/>
          </w:pPr>
          <w: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11"/>
    <w:rsid w:val="001D4F11"/>
    <w:rsid w:val="00461AF8"/>
    <w:rsid w:val="008B6CB0"/>
    <w:rsid w:val="00E64C94"/>
    <w:rsid w:val="00EE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FF16520BCD4FDDAD2844E0DD8BCDBB">
    <w:name w:val="11FF16520BCD4FDDAD2844E0DD8BCDBB"/>
  </w:style>
  <w:style w:type="paragraph" w:customStyle="1" w:styleId="865B9381065D4B968F733393A1D2EDD7">
    <w:name w:val="865B9381065D4B968F733393A1D2EDD7"/>
  </w:style>
  <w:style w:type="paragraph" w:customStyle="1" w:styleId="509CFB9F9FDF45889CB999DB9E97F412">
    <w:name w:val="509CFB9F9FDF45889CB999DB9E97F412"/>
  </w:style>
  <w:style w:type="paragraph" w:customStyle="1" w:styleId="17BD3CA7D99B471FB64348A8AE522D0D">
    <w:name w:val="17BD3CA7D99B471FB64348A8AE522D0D"/>
    <w:rsid w:val="001D4F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1095E8-560D-465F-9AD3-5EB449AE0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348</TotalTime>
  <Pages>8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Chat Application</vt:lpstr>
    </vt:vector>
  </TitlesOfParts>
  <Company/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 Application</dc:title>
  <dc:creator>Minh Thanh Vo - 1251040</dc:creator>
  <cp:keywords>Nguyen Ba Tuan Vu - 1251057</cp:keywords>
  <cp:lastModifiedBy>Minh Thanh Vo</cp:lastModifiedBy>
  <cp:revision>5</cp:revision>
  <cp:lastPrinted>2014-09-11T15:54:00Z</cp:lastPrinted>
  <dcterms:created xsi:type="dcterms:W3CDTF">2014-09-11T14:15:00Z</dcterms:created>
  <dcterms:modified xsi:type="dcterms:W3CDTF">2015-11-20T15:01:00Z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